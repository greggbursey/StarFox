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97E" w:rsidRDefault="0089497E"/>
    <w:p w:rsidR="0089497E" w:rsidRDefault="00720479">
      <w:r>
        <w:rPr>
          <w:noProof/>
        </w:rPr>
        <w:pict>
          <v:group id="Group 2" o:spid="_x0000_s1026" style="position:absolute;margin-left:0;margin-top:0;width:580pt;height:751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" o:allowincell="f">
            <v:rect id="Rectangle 3" o:spid="_x0000_s1027" style="position:absolute;left:321;top:411;width:11600;height:15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/>
            <v:rect id="Rectangle 4" o:spid="_x0000_s1028" alt="buxton-logo" style="position:absolute;left:354;top:444;width:11527;height:1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" stroked="f">
              <v:fill r:id="rId7" o:title="buxton-logo" recolor="t" rotate="t" type="frame"/>
              <v:textbox inset="18pt,,18pt">
                <w:txbxContent>
                  <w:p w:rsidR="00826CF5" w:rsidRPr="0089497E" w:rsidRDefault="00826CF5" w:rsidP="0089497E">
                    <w:pPr>
                      <w:rPr>
                        <w:szCs w:val="44"/>
                      </w:rPr>
                    </w:pPr>
                  </w:p>
                </w:txbxContent>
              </v:textbox>
            </v:rect>
            <v:rect id="Rectangle 5" o:spid="_x0000_s1029" style="position:absolute;left:354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zhKwwAAANoAAAAPAAAAZHJzL2Rvd25yZXYueG1sRI9Ba8JA&#10;FITvhf6H5QleSt3US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qa84SsMAAADaAAAADwAA&#10;AAAAAAAAAAAAAAAHAgAAZHJzL2Rvd25yZXYueG1sUEsFBgAAAAADAAMAtwAAAPcCAAAAAA==&#10;" fillcolor="#046670" stroked="f"/>
            <v:rect id="Rectangle 6" o:spid="_x0000_s1030" style="position:absolute;left:3245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" fillcolor="#046670" stroked="f"/>
            <v:rect id="Rectangle 7" o:spid="_x0000_s1031" style="position:absolute;left:6137;top:9607;width:2860;height:1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" fillcolor="#046670" stroked="f"/>
            <v:rect id="Rectangle 8" o:spid="_x0000_s1032" style="position:absolute;left:9028;top:9607;width:2860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" fillcolor="#046670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DBE5F1" w:themeColor="accent1" w:themeTint="33"/>
                        <w:sz w:val="56"/>
                        <w:szCs w:val="56"/>
                      </w:rPr>
                      <w:alias w:val="Year"/>
                      <w:id w:val="66312204"/>
                      <w:placeholder>
                        <w:docPart w:val="92E1E2CAB9754333BF26521199B53AC6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6-01-01T00:00:00Z"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826CF5" w:rsidRDefault="00D124F4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t>2016</w:t>
                        </w:r>
                      </w:p>
                    </w:sdtContent>
                  </w:sdt>
                </w:txbxContent>
              </v:textbox>
            </v:rect>
            <v:rect id="Rectangle 9" o:spid="_x0000_s1033" style="position:absolute;left:354;top:2263;width:8643;height:7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" fillcolor="#00bec8" stroked="f">
              <v:textbox inset="18pt,,18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622423" w:themeColor="accent2" w:themeShade="7F"/>
                        <w:sz w:val="72"/>
                        <w:szCs w:val="72"/>
                      </w:rPr>
                      <w:alias w:val="Title"/>
                      <w:id w:val="66312205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826CF5" w:rsidRDefault="00826CF5">
                        <w:pPr>
                          <w:jc w:val="right"/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t>Post Mortem Review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  <w:sz w:val="40"/>
                        <w:szCs w:val="40"/>
                      </w:rPr>
                      <w:alias w:val="Subtitle"/>
                      <w:id w:val="66312206"/>
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<w:text/>
                    </w:sdtPr>
                    <w:sdtEndPr/>
                    <w:sdtContent>
                      <w:p w:rsidR="00826CF5" w:rsidRDefault="00826CF5">
                        <w:pPr>
                          <w:jc w:val="right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Sprint 2</w:t>
                        </w:r>
                        <w:r w:rsidR="001C6FFC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8</w:t>
                        </w:r>
                      </w:p>
                    </w:sdtContent>
                  </w:sdt>
                  <w:sdt>
                    <w:sdtPr>
                      <w:rPr>
                        <w:color w:val="FFFFFF" w:themeColor="background1"/>
                        <w:sz w:val="28"/>
                        <w:szCs w:val="28"/>
                      </w:rPr>
                      <w:alias w:val="Author"/>
                      <w:id w:val="66312207"/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:rsidR="00826CF5" w:rsidRDefault="00826CF5">
                        <w:pPr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</w:rPr>
                          <w:t>Gregg Bursey</w:t>
                        </w:r>
                      </w:p>
                    </w:sdtContent>
                  </w:sdt>
                </w:txbxContent>
              </v:textbox>
            </v:rect>
            <v:rect id="Rectangle 10" o:spid="_x0000_s1034" style="position:absolute;left:9028;top:2263;width:2859;height:7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" fillcolor="#5a5a5a [2109]" stroked="f"/>
            <v:rect id="Rectangle 11" o:spid="_x0000_s1035" style="position:absolute;left:354;top:10710;width:8643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" fillcolor="black" stroked="f">
              <v:fill color2="black [3213]" focus="100%" type="gradient"/>
            </v:rect>
            <v:rect id="Rectangle 12" o:spid="_x0000_s1036" style="position:absolute;left:9028;top:10710;width:2859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" fillcolor="#78c0d4 [2424]" stroked="f"/>
            <v:rect id="Rectangle 13" o:spid="_x0000_s1037" style="position:absolute;left:354;top:14677;width:11527;height: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" fillcolor="#404040 [2429]" stroked="f">
              <v:textbox>
                <w:txbxContent>
                  <w:sdt>
                    <w:sdtPr>
                      <w:rPr>
                        <w:smallCaps/>
                        <w:color w:val="FFFFFF" w:themeColor="background1"/>
                        <w:spacing w:val="60"/>
                        <w:sz w:val="28"/>
                        <w:szCs w:val="28"/>
                      </w:rPr>
                      <w:alias w:val="Address"/>
                      <w:id w:val="66312208"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EndPr/>
                    <w:sdtContent>
                      <w:p w:rsidR="00826CF5" w:rsidRDefault="00826CF5">
                        <w:pPr>
                          <w:pStyle w:val="NoSpacing"/>
                          <w:jc w:val="center"/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</w:pPr>
                        <w: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t>Scout Software Engineering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89497E" w:rsidRDefault="0089497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81A69" w:rsidTr="00B81A69">
        <w:tc>
          <w:tcPr>
            <w:tcW w:w="3192" w:type="dxa"/>
            <w:shd w:val="clear" w:color="auto" w:fill="92D05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lastRenderedPageBreak/>
              <w:t>GOOD</w:t>
            </w:r>
          </w:p>
        </w:tc>
        <w:tc>
          <w:tcPr>
            <w:tcW w:w="3192" w:type="dxa"/>
            <w:shd w:val="clear" w:color="auto" w:fill="FFFF00"/>
          </w:tcPr>
          <w:p w:rsidR="00B81A69" w:rsidRPr="00B81A69" w:rsidRDefault="00B81A69" w:rsidP="00B81A69">
            <w:pPr>
              <w:jc w:val="center"/>
              <w:rPr>
                <w:b/>
                <w:sz w:val="28"/>
              </w:rPr>
            </w:pPr>
            <w:r w:rsidRPr="00B81A69">
              <w:rPr>
                <w:b/>
                <w:sz w:val="28"/>
              </w:rPr>
              <w:t>NEEDS IMPROVEMENT</w:t>
            </w:r>
          </w:p>
        </w:tc>
        <w:tc>
          <w:tcPr>
            <w:tcW w:w="3192" w:type="dxa"/>
            <w:shd w:val="clear" w:color="auto" w:fill="FF0000"/>
          </w:tcPr>
          <w:p w:rsidR="00B81A69" w:rsidRPr="00B81A69" w:rsidRDefault="00B81A69" w:rsidP="00B81A69">
            <w:pPr>
              <w:jc w:val="center"/>
              <w:rPr>
                <w:b/>
                <w:color w:val="FFFFFF" w:themeColor="background1"/>
                <w:sz w:val="28"/>
              </w:rPr>
            </w:pPr>
            <w:r w:rsidRPr="00B81A69">
              <w:rPr>
                <w:b/>
                <w:color w:val="FFFFFF" w:themeColor="background1"/>
                <w:sz w:val="28"/>
              </w:rPr>
              <w:t>BAD</w:t>
            </w:r>
          </w:p>
        </w:tc>
      </w:tr>
    </w:tbl>
    <w:p w:rsidR="0089497E" w:rsidRDefault="0089497E" w:rsidP="0089497E"/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4168"/>
        <w:gridCol w:w="5182"/>
      </w:tblGrid>
      <w:tr w:rsidR="00FE72C6" w:rsidTr="00FE72C6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pPr>
              <w:rPr>
                <w:b/>
              </w:rPr>
            </w:pPr>
            <w:r>
              <w:rPr>
                <w:b/>
              </w:rPr>
              <w:t>Internal Communication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r>
              <w:t>BAD</w:t>
            </w:r>
          </w:p>
        </w:tc>
      </w:tr>
      <w:tr w:rsidR="00FE72C6" w:rsidTr="00FE72C6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pPr>
              <w:rPr>
                <w:b/>
              </w:rPr>
            </w:pPr>
            <w:r>
              <w:rPr>
                <w:b/>
              </w:rPr>
              <w:t>External Communication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r>
              <w:t>GOOD</w:t>
            </w:r>
          </w:p>
        </w:tc>
      </w:tr>
      <w:tr w:rsidR="00FE72C6" w:rsidTr="00FE72C6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pPr>
              <w:rPr>
                <w:b/>
              </w:rPr>
            </w:pPr>
            <w:r>
              <w:rPr>
                <w:b/>
              </w:rPr>
              <w:t>Previous Goals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r>
              <w:t>NI</w:t>
            </w:r>
          </w:p>
        </w:tc>
      </w:tr>
      <w:tr w:rsidR="00FE72C6" w:rsidTr="00FE72C6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pPr>
              <w:rPr>
                <w:b/>
              </w:rPr>
            </w:pPr>
            <w:r>
              <w:rPr>
                <w:b/>
              </w:rPr>
              <w:t>Work Item Tracking (a.k.a. WIT)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r>
              <w:t>BAD</w:t>
            </w:r>
          </w:p>
        </w:tc>
      </w:tr>
      <w:tr w:rsidR="00FE72C6" w:rsidTr="00FE72C6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pPr>
              <w:rPr>
                <w:b/>
              </w:rPr>
            </w:pPr>
            <w:r>
              <w:rPr>
                <w:b/>
              </w:rPr>
              <w:t>Collaboration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r>
              <w:t>BAD</w:t>
            </w:r>
          </w:p>
        </w:tc>
      </w:tr>
      <w:tr w:rsidR="00FE72C6" w:rsidTr="00FE72C6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pPr>
              <w:rPr>
                <w:b/>
              </w:rPr>
            </w:pPr>
            <w:r>
              <w:rPr>
                <w:b/>
              </w:rPr>
              <w:t>Automation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r>
              <w:t>BAD</w:t>
            </w:r>
          </w:p>
        </w:tc>
      </w:tr>
      <w:tr w:rsidR="00FE72C6" w:rsidTr="00FE72C6"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FE72C6">
            <w:pPr>
              <w:rPr>
                <w:b/>
              </w:rPr>
            </w:pPr>
            <w:r>
              <w:rPr>
                <w:b/>
              </w:rPr>
              <w:t>Quality (testing, wrapper around features)</w:t>
            </w:r>
          </w:p>
        </w:tc>
        <w:tc>
          <w:tcPr>
            <w:tcW w:w="5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72C6" w:rsidRDefault="00250078">
            <w:r>
              <w:t>BAD</w:t>
            </w:r>
          </w:p>
        </w:tc>
      </w:tr>
    </w:tbl>
    <w:p w:rsidR="00B81A69" w:rsidRDefault="00B81A69" w:rsidP="008949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3150"/>
        <w:gridCol w:w="1440"/>
        <w:gridCol w:w="3348"/>
      </w:tblGrid>
      <w:tr w:rsidR="00947192" w:rsidTr="00947192">
        <w:tc>
          <w:tcPr>
            <w:tcW w:w="1638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Start:</w:t>
            </w:r>
          </w:p>
        </w:tc>
        <w:tc>
          <w:tcPr>
            <w:tcW w:w="3150" w:type="dxa"/>
          </w:tcPr>
          <w:p w:rsidR="00947192" w:rsidRDefault="00465F7A" w:rsidP="0089497E">
            <w:r>
              <w:t>6-30-16</w:t>
            </w:r>
          </w:p>
        </w:tc>
        <w:tc>
          <w:tcPr>
            <w:tcW w:w="1440" w:type="dxa"/>
            <w:shd w:val="clear" w:color="auto" w:fill="808080" w:themeFill="background1" w:themeFillShade="80"/>
          </w:tcPr>
          <w:p w:rsidR="00947192" w:rsidRPr="00947192" w:rsidRDefault="00947192" w:rsidP="0089497E">
            <w:pPr>
              <w:rPr>
                <w:b/>
                <w:color w:val="FFFFFF" w:themeColor="background1"/>
              </w:rPr>
            </w:pPr>
            <w:r w:rsidRPr="00947192">
              <w:rPr>
                <w:b/>
                <w:color w:val="FFFFFF" w:themeColor="background1"/>
              </w:rPr>
              <w:t>Sprint End:</w:t>
            </w:r>
          </w:p>
        </w:tc>
        <w:tc>
          <w:tcPr>
            <w:tcW w:w="3348" w:type="dxa"/>
          </w:tcPr>
          <w:p w:rsidR="00947192" w:rsidRDefault="00465F7A" w:rsidP="0089497E">
            <w:r>
              <w:t>8-1-16</w:t>
            </w:r>
          </w:p>
        </w:tc>
      </w:tr>
    </w:tbl>
    <w:p w:rsidR="00947192" w:rsidRDefault="00947192" w:rsidP="0089497E"/>
    <w:p w:rsidR="00B81A69" w:rsidRDefault="00B81A69" w:rsidP="0089497E">
      <w:pPr>
        <w:rPr>
          <w:b/>
          <w:i/>
        </w:rPr>
      </w:pPr>
      <w:r w:rsidRPr="00826CF5">
        <w:rPr>
          <w:b/>
          <w:i/>
        </w:rPr>
        <w:t>What did we do right?</w:t>
      </w:r>
    </w:p>
    <w:p w:rsidR="00826CF5" w:rsidRDefault="00D121F0" w:rsidP="00826CF5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Pre-deploy meetings with Sales / AM to talk about new features and bug fixes (hopefully this sets a precedent going forward)</w:t>
      </w:r>
    </w:p>
    <w:p w:rsidR="00D121F0" w:rsidRDefault="00912390" w:rsidP="00826CF5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Did the best we could with Sean / Todd on LSMx most of the time</w:t>
      </w:r>
    </w:p>
    <w:p w:rsidR="00357E1F" w:rsidRDefault="00357E1F" w:rsidP="00826CF5">
      <w:pPr>
        <w:pStyle w:val="ListParagraph"/>
        <w:numPr>
          <w:ilvl w:val="0"/>
          <w:numId w:val="8"/>
        </w:numPr>
        <w:rPr>
          <w:i/>
        </w:rPr>
      </w:pPr>
      <w:r>
        <w:rPr>
          <w:i/>
        </w:rPr>
        <w:t>Knocked out 2/3 of the “Pebbles”</w:t>
      </w:r>
    </w:p>
    <w:p w:rsidR="00B81A69" w:rsidRDefault="00B81A69" w:rsidP="0089497E">
      <w:pPr>
        <w:rPr>
          <w:i/>
        </w:rPr>
      </w:pPr>
      <w:r w:rsidRPr="004E1523">
        <w:rPr>
          <w:i/>
        </w:rPr>
        <w:t>What could we hav</w:t>
      </w:r>
      <w:r w:rsidR="00826CF5" w:rsidRPr="00F7480C">
        <w:t>e</w:t>
      </w:r>
      <w:r w:rsidRPr="004E1523">
        <w:rPr>
          <w:i/>
        </w:rPr>
        <w:t xml:space="preserve"> done better?</w:t>
      </w:r>
    </w:p>
    <w:p w:rsidR="00826CF5" w:rsidRDefault="00D121F0" w:rsidP="00AB489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Deploy QAT earlier in the process (without scrambling to get QAT stable)</w:t>
      </w:r>
    </w:p>
    <w:p w:rsidR="00D121F0" w:rsidRDefault="00D121F0" w:rsidP="00AB489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Have a pre-PROD-deploy meeting</w:t>
      </w:r>
    </w:p>
    <w:p w:rsidR="00D121F0" w:rsidRPr="00512BBC" w:rsidRDefault="00D121F0" w:rsidP="00AB4895">
      <w:pPr>
        <w:pStyle w:val="ListParagraph"/>
        <w:numPr>
          <w:ilvl w:val="0"/>
          <w:numId w:val="9"/>
        </w:numPr>
        <w:rPr>
          <w:i/>
          <w:color w:val="FF0000"/>
        </w:rPr>
      </w:pPr>
      <w:r w:rsidRPr="00512BBC">
        <w:rPr>
          <w:i/>
          <w:color w:val="FF0000"/>
        </w:rPr>
        <w:t>CHANGE NOTES – DB Scripts – need to be in here and not email</w:t>
      </w:r>
    </w:p>
    <w:p w:rsidR="00BB547F" w:rsidRDefault="00F7480C" w:rsidP="00AB4895">
      <w:pPr>
        <w:pStyle w:val="ListParagraph"/>
        <w:numPr>
          <w:ilvl w:val="0"/>
          <w:numId w:val="9"/>
        </w:numPr>
        <w:rPr>
          <w:i/>
        </w:rPr>
      </w:pPr>
      <w:r w:rsidRPr="00F7480C">
        <w:rPr>
          <w:b/>
          <w:i/>
        </w:rPr>
        <w:t>PROCESS</w:t>
      </w:r>
      <w:r>
        <w:rPr>
          <w:i/>
        </w:rPr>
        <w:t xml:space="preserve"> – </w:t>
      </w:r>
      <w:r w:rsidR="00512BBC">
        <w:rPr>
          <w:i/>
        </w:rPr>
        <w:t>checkin to SPRINT only….then merge to QAT… then merge to MAIN….then merge MAIN to HotFix…..use HotFix for non-emergency changes</w:t>
      </w:r>
    </w:p>
    <w:p w:rsidR="00F7480C" w:rsidRPr="00512BBC" w:rsidRDefault="00512BBC" w:rsidP="00AB4895">
      <w:pPr>
        <w:pStyle w:val="ListParagraph"/>
        <w:numPr>
          <w:ilvl w:val="0"/>
          <w:numId w:val="9"/>
        </w:numPr>
        <w:rPr>
          <w:i/>
          <w:color w:val="FF0000"/>
        </w:rPr>
      </w:pPr>
      <w:r w:rsidRPr="00512BBC">
        <w:rPr>
          <w:i/>
          <w:color w:val="FF0000"/>
        </w:rPr>
        <w:t>NO Changes directly on server unless there is an absolute emergency</w:t>
      </w:r>
    </w:p>
    <w:p w:rsidR="00512BBC" w:rsidRPr="00465F7A" w:rsidRDefault="00512BBC" w:rsidP="00AB4895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Need Production Staging server</w:t>
      </w:r>
    </w:p>
    <w:p w:rsidR="00B81A69" w:rsidRDefault="00B81A69" w:rsidP="0089497E">
      <w:pPr>
        <w:rPr>
          <w:i/>
        </w:rPr>
      </w:pPr>
      <w:r w:rsidRPr="004E1523">
        <w:rPr>
          <w:i/>
        </w:rPr>
        <w:t>Next Sprint Goals</w:t>
      </w:r>
    </w:p>
    <w:p w:rsidR="00283C30" w:rsidRDefault="002570E2" w:rsidP="00465F7A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Prioritize Work Item completion</w:t>
      </w:r>
    </w:p>
    <w:p w:rsidR="00A8490B" w:rsidRDefault="00A8490B" w:rsidP="00BB547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Better manual regression test (e.g. different company reports)</w:t>
      </w:r>
    </w:p>
    <w:p w:rsidR="00BB547F" w:rsidRDefault="00DD3A1D" w:rsidP="00BB547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Finish off “Pebbles”</w:t>
      </w:r>
      <w:r w:rsidR="000A2527">
        <w:rPr>
          <w:i/>
        </w:rPr>
        <w:t xml:space="preserve"> (finalize discussion on permission)</w:t>
      </w:r>
    </w:p>
    <w:p w:rsidR="00A871F4" w:rsidRDefault="00A871F4" w:rsidP="00BB547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Need Content Server load balanced</w:t>
      </w:r>
      <w:r w:rsidR="000D0FAD">
        <w:rPr>
          <w:i/>
        </w:rPr>
        <w:t xml:space="preserve"> (e.g. CONTENT1, CONTENT2)</w:t>
      </w:r>
    </w:p>
    <w:p w:rsidR="00915BC2" w:rsidRPr="00BB547F" w:rsidRDefault="00915BC2" w:rsidP="00BB547F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>Need Quality Engineer</w:t>
      </w:r>
      <w:r w:rsidR="00720479">
        <w:rPr>
          <w:i/>
        </w:rPr>
        <w:t xml:space="preserve"> (dedicated testers)</w:t>
      </w:r>
      <w:bookmarkStart w:id="0" w:name="_GoBack"/>
      <w:bookmarkEnd w:id="0"/>
      <w:r>
        <w:rPr>
          <w:i/>
        </w:rPr>
        <w:t>!</w:t>
      </w:r>
    </w:p>
    <w:sectPr w:rsidR="00915BC2" w:rsidRPr="00BB547F" w:rsidSect="00EA3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01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121047"/>
    <w:multiLevelType w:val="hybridMultilevel"/>
    <w:tmpl w:val="3ED8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5743F"/>
    <w:multiLevelType w:val="hybridMultilevel"/>
    <w:tmpl w:val="D40E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13938"/>
    <w:multiLevelType w:val="hybridMultilevel"/>
    <w:tmpl w:val="B3D47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D6264"/>
    <w:multiLevelType w:val="hybridMultilevel"/>
    <w:tmpl w:val="D2E41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2969"/>
    <w:multiLevelType w:val="hybridMultilevel"/>
    <w:tmpl w:val="C534F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6433E"/>
    <w:multiLevelType w:val="hybridMultilevel"/>
    <w:tmpl w:val="D052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6A1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A4838F4"/>
    <w:multiLevelType w:val="hybridMultilevel"/>
    <w:tmpl w:val="D1E86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2"/>
  </w:compat>
  <w:rsids>
    <w:rsidRoot w:val="004E1523"/>
    <w:rsid w:val="000A2527"/>
    <w:rsid w:val="000D0FAD"/>
    <w:rsid w:val="000F12B1"/>
    <w:rsid w:val="001C6FFC"/>
    <w:rsid w:val="00250078"/>
    <w:rsid w:val="002570E2"/>
    <w:rsid w:val="002728D9"/>
    <w:rsid w:val="00283C30"/>
    <w:rsid w:val="0031532B"/>
    <w:rsid w:val="00331BE8"/>
    <w:rsid w:val="00357E1F"/>
    <w:rsid w:val="00465F7A"/>
    <w:rsid w:val="004E1523"/>
    <w:rsid w:val="00512BBC"/>
    <w:rsid w:val="00580C05"/>
    <w:rsid w:val="0061215F"/>
    <w:rsid w:val="006276E7"/>
    <w:rsid w:val="006D341B"/>
    <w:rsid w:val="00720479"/>
    <w:rsid w:val="007343FF"/>
    <w:rsid w:val="00826CF5"/>
    <w:rsid w:val="0089497E"/>
    <w:rsid w:val="00912390"/>
    <w:rsid w:val="00915BC2"/>
    <w:rsid w:val="00947192"/>
    <w:rsid w:val="00982FE6"/>
    <w:rsid w:val="00A00EE1"/>
    <w:rsid w:val="00A8490B"/>
    <w:rsid w:val="00A871F4"/>
    <w:rsid w:val="00B81A69"/>
    <w:rsid w:val="00BB547F"/>
    <w:rsid w:val="00D121F0"/>
    <w:rsid w:val="00D124F4"/>
    <w:rsid w:val="00DD3A1D"/>
    <w:rsid w:val="00EA3242"/>
    <w:rsid w:val="00EF2AA7"/>
    <w:rsid w:val="00F7480C"/>
    <w:rsid w:val="00F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59363CF"/>
  <w15:docId w15:val="{CF89D3ED-4369-47DD-B68A-9C693FF7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3242"/>
  </w:style>
  <w:style w:type="paragraph" w:styleId="Heading1">
    <w:name w:val="heading 1"/>
    <w:basedOn w:val="Normal"/>
    <w:next w:val="Normal"/>
    <w:link w:val="Heading1Char"/>
    <w:uiPriority w:val="9"/>
    <w:qFormat/>
    <w:rsid w:val="0089497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97E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97E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97E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97E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97E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97E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97E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97E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949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497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9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4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E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497E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497E"/>
    <w:rPr>
      <w:rFonts w:asciiTheme="majorHAnsi" w:eastAsiaTheme="majorEastAsia" w:hAnsiTheme="majorHAnsi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497E"/>
    <w:rPr>
      <w:rFonts w:asciiTheme="majorHAnsi" w:eastAsiaTheme="majorEastAsia" w:hAnsiTheme="majorHAnsi" w:cstheme="majorBidi"/>
      <w:b/>
      <w:bCs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9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9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9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9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9497E"/>
    <w:pPr>
      <w:tabs>
        <w:tab w:val="left" w:pos="440"/>
        <w:tab w:val="right" w:leader="dot" w:pos="9350"/>
      </w:tabs>
      <w:spacing w:after="100"/>
    </w:pPr>
    <w:rPr>
      <w:b/>
      <w:sz w:val="24"/>
    </w:rPr>
  </w:style>
  <w:style w:type="character" w:styleId="Hyperlink">
    <w:name w:val="Hyperlink"/>
    <w:basedOn w:val="DefaultParagraphFont"/>
    <w:uiPriority w:val="99"/>
    <w:unhideWhenUsed/>
    <w:rsid w:val="0089497E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9497E"/>
    <w:pPr>
      <w:spacing w:after="100"/>
      <w:ind w:left="220"/>
    </w:pPr>
  </w:style>
  <w:style w:type="table" w:styleId="TableGrid">
    <w:name w:val="Table Grid"/>
    <w:basedOn w:val="TableNormal"/>
    <w:uiPriority w:val="59"/>
    <w:rsid w:val="00B81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2E1E2CAB9754333BF26521199B53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B63364-FC99-4719-AC22-63E3876C14BD}"/>
      </w:docPartPr>
      <w:docPartBody>
        <w:p w:rsidR="002D6944" w:rsidRDefault="002D6944">
          <w:pPr>
            <w:pStyle w:val="92E1E2CAB9754333BF26521199B53AC6"/>
          </w:pPr>
          <w:r>
            <w:rPr>
              <w:rFonts w:asciiTheme="majorHAnsi" w:eastAsiaTheme="majorEastAsia" w:hAnsiTheme="majorHAnsi" w:cstheme="majorBidi"/>
              <w:color w:val="DEEAF6" w:themeColor="accent1" w:themeTint="33"/>
              <w:sz w:val="56"/>
              <w:szCs w:val="5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D6944"/>
    <w:rsid w:val="002D6944"/>
    <w:rsid w:val="009040EB"/>
    <w:rsid w:val="00C51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1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E1E2CAB9754333BF26521199B53AC6">
    <w:name w:val="92E1E2CAB9754333BF26521199B53AC6"/>
    <w:rsid w:val="00C5178F"/>
  </w:style>
  <w:style w:type="paragraph" w:customStyle="1" w:styleId="FCC759BFBBC24F3194CB5BA64A243FF7">
    <w:name w:val="FCC759BFBBC24F3194CB5BA64A243FF7"/>
    <w:rsid w:val="00C5178F"/>
  </w:style>
  <w:style w:type="paragraph" w:customStyle="1" w:styleId="355509CFD7894F92A95E0E3D12A3E92F">
    <w:name w:val="355509CFD7894F92A95E0E3D12A3E92F"/>
    <w:rsid w:val="00C5178F"/>
  </w:style>
  <w:style w:type="paragraph" w:customStyle="1" w:styleId="D7BEE297FDEE4C229979246EB83E4231">
    <w:name w:val="D7BEE297FDEE4C229979246EB83E4231"/>
    <w:rsid w:val="00C5178F"/>
  </w:style>
  <w:style w:type="paragraph" w:customStyle="1" w:styleId="7CA011247C924068ABDE414158193105">
    <w:name w:val="7CA011247C924068ABDE414158193105"/>
    <w:rsid w:val="00C517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>Scout Software Engineering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E245BF-425C-4C2F-A308-060A93FE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4F0F5ABA.dotm</Template>
  <TotalTime>54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Mortem Review</vt:lpstr>
    </vt:vector>
  </TitlesOfParts>
  <Company>Buxton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Mortem Review</dc:title>
  <dc:subject>Sprint 28</dc:subject>
  <dc:creator>Gregg Bursey</dc:creator>
  <cp:lastModifiedBy>Conference Room</cp:lastModifiedBy>
  <cp:revision>26</cp:revision>
  <dcterms:created xsi:type="dcterms:W3CDTF">2016-01-11T14:28:00Z</dcterms:created>
  <dcterms:modified xsi:type="dcterms:W3CDTF">2016-08-02T20:36:00Z</dcterms:modified>
</cp:coreProperties>
</file>