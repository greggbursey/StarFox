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A5" w:rsidRDefault="001046A6">
      <w:r>
        <w:rPr>
          <w:noProof/>
        </w:rPr>
        <w:drawing>
          <wp:inline distT="0" distB="0" distL="0" distR="0" wp14:anchorId="111774B1" wp14:editId="16149CB6">
            <wp:extent cx="5943600" cy="445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A6" w:rsidRDefault="001046A6"/>
    <w:p w:rsidR="001046A6" w:rsidRDefault="001046A6">
      <w:r>
        <w:rPr>
          <w:noProof/>
        </w:rPr>
        <w:lastRenderedPageBreak/>
        <w:drawing>
          <wp:inline distT="0" distB="0" distL="0" distR="0" wp14:anchorId="0141AC47" wp14:editId="7060FD1C">
            <wp:extent cx="5943600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A6" w:rsidRDefault="001046A6"/>
    <w:p w:rsidR="001046A6" w:rsidRDefault="001046A6">
      <w:r>
        <w:rPr>
          <w:noProof/>
        </w:rPr>
        <w:drawing>
          <wp:inline distT="0" distB="0" distL="0" distR="0" wp14:anchorId="36B2689D" wp14:editId="7FDAC277">
            <wp:extent cx="5943600" cy="280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A6" w:rsidRDefault="001046A6"/>
    <w:p w:rsidR="001046A6" w:rsidRDefault="001046A6">
      <w:r>
        <w:rPr>
          <w:noProof/>
        </w:rPr>
        <w:lastRenderedPageBreak/>
        <w:drawing>
          <wp:inline distT="0" distB="0" distL="0" distR="0" wp14:anchorId="778782B9" wp14:editId="56B55E83">
            <wp:extent cx="5943600" cy="3522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A6" w:rsidRDefault="001046A6"/>
    <w:p w:rsidR="001046A6" w:rsidRDefault="001046A6">
      <w:r>
        <w:rPr>
          <w:noProof/>
        </w:rPr>
        <w:drawing>
          <wp:inline distT="0" distB="0" distL="0" distR="0" wp14:anchorId="18DA81C2" wp14:editId="5E9959BD">
            <wp:extent cx="5943600" cy="271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A6" w:rsidRDefault="001046A6"/>
    <w:p w:rsidR="001046A6" w:rsidRDefault="001046A6">
      <w:r>
        <w:rPr>
          <w:noProof/>
        </w:rPr>
        <w:lastRenderedPageBreak/>
        <w:drawing>
          <wp:inline distT="0" distB="0" distL="0" distR="0" wp14:anchorId="52B173CD" wp14:editId="6A7D8AB0">
            <wp:extent cx="5943600" cy="4521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22" w:rsidRDefault="003D0E22"/>
    <w:p w:rsidR="003D0E22" w:rsidRDefault="003D0E22">
      <w:r>
        <w:rPr>
          <w:noProof/>
        </w:rPr>
        <w:lastRenderedPageBreak/>
        <w:drawing>
          <wp:inline distT="0" distB="0" distL="0" distR="0" wp14:anchorId="3F5B7460" wp14:editId="7A27924E">
            <wp:extent cx="5943600" cy="3863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3" w:rsidRDefault="00232A23"/>
    <w:p w:rsidR="00232A23" w:rsidRDefault="00232A23">
      <w:r>
        <w:rPr>
          <w:noProof/>
        </w:rPr>
        <w:drawing>
          <wp:inline distT="0" distB="0" distL="0" distR="0" wp14:anchorId="5038E1FD" wp14:editId="1A16CB1F">
            <wp:extent cx="5943600" cy="3665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A23" w:rsidSect="00F8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A6"/>
    <w:rsid w:val="00012057"/>
    <w:rsid w:val="000238A6"/>
    <w:rsid w:val="00027D84"/>
    <w:rsid w:val="00071D9D"/>
    <w:rsid w:val="00086282"/>
    <w:rsid w:val="00092888"/>
    <w:rsid w:val="000B670F"/>
    <w:rsid w:val="000C662F"/>
    <w:rsid w:val="000E09D3"/>
    <w:rsid w:val="001046A6"/>
    <w:rsid w:val="00104983"/>
    <w:rsid w:val="00123390"/>
    <w:rsid w:val="00140292"/>
    <w:rsid w:val="00145537"/>
    <w:rsid w:val="001516BE"/>
    <w:rsid w:val="00153D12"/>
    <w:rsid w:val="0016514F"/>
    <w:rsid w:val="00167B57"/>
    <w:rsid w:val="00181A1A"/>
    <w:rsid w:val="001A12E7"/>
    <w:rsid w:val="001C03C0"/>
    <w:rsid w:val="001E2521"/>
    <w:rsid w:val="001E4617"/>
    <w:rsid w:val="001F0E53"/>
    <w:rsid w:val="002263CF"/>
    <w:rsid w:val="00227810"/>
    <w:rsid w:val="002279F1"/>
    <w:rsid w:val="00230763"/>
    <w:rsid w:val="00231056"/>
    <w:rsid w:val="00232A23"/>
    <w:rsid w:val="00266582"/>
    <w:rsid w:val="002A740A"/>
    <w:rsid w:val="003147D0"/>
    <w:rsid w:val="0034424E"/>
    <w:rsid w:val="00347ED2"/>
    <w:rsid w:val="0038092B"/>
    <w:rsid w:val="003879E1"/>
    <w:rsid w:val="003941EB"/>
    <w:rsid w:val="003B17BF"/>
    <w:rsid w:val="003D0E22"/>
    <w:rsid w:val="003F7D34"/>
    <w:rsid w:val="00450485"/>
    <w:rsid w:val="004530F2"/>
    <w:rsid w:val="0047029C"/>
    <w:rsid w:val="004741B0"/>
    <w:rsid w:val="00484849"/>
    <w:rsid w:val="00487FA5"/>
    <w:rsid w:val="004917F3"/>
    <w:rsid w:val="004A1CB7"/>
    <w:rsid w:val="004C70F9"/>
    <w:rsid w:val="004D4803"/>
    <w:rsid w:val="004D5606"/>
    <w:rsid w:val="00504264"/>
    <w:rsid w:val="00513B3B"/>
    <w:rsid w:val="00530690"/>
    <w:rsid w:val="00533C98"/>
    <w:rsid w:val="00535D79"/>
    <w:rsid w:val="00570FFD"/>
    <w:rsid w:val="00580CB0"/>
    <w:rsid w:val="00587423"/>
    <w:rsid w:val="00596696"/>
    <w:rsid w:val="0062180F"/>
    <w:rsid w:val="0063348C"/>
    <w:rsid w:val="006434C9"/>
    <w:rsid w:val="006937DB"/>
    <w:rsid w:val="006B6443"/>
    <w:rsid w:val="006D5D54"/>
    <w:rsid w:val="006E0F9B"/>
    <w:rsid w:val="00721395"/>
    <w:rsid w:val="0074518C"/>
    <w:rsid w:val="007960D0"/>
    <w:rsid w:val="007B0FA8"/>
    <w:rsid w:val="007C5415"/>
    <w:rsid w:val="007D6816"/>
    <w:rsid w:val="008021CC"/>
    <w:rsid w:val="00856861"/>
    <w:rsid w:val="0086389B"/>
    <w:rsid w:val="00864411"/>
    <w:rsid w:val="008728F0"/>
    <w:rsid w:val="008937E0"/>
    <w:rsid w:val="00895907"/>
    <w:rsid w:val="008A267B"/>
    <w:rsid w:val="008D0485"/>
    <w:rsid w:val="008F586F"/>
    <w:rsid w:val="009154FE"/>
    <w:rsid w:val="0094273B"/>
    <w:rsid w:val="00947A82"/>
    <w:rsid w:val="00956759"/>
    <w:rsid w:val="00981E2B"/>
    <w:rsid w:val="009956FE"/>
    <w:rsid w:val="009A2935"/>
    <w:rsid w:val="009A5DF7"/>
    <w:rsid w:val="009B3699"/>
    <w:rsid w:val="009F31BF"/>
    <w:rsid w:val="009F54C5"/>
    <w:rsid w:val="00A31398"/>
    <w:rsid w:val="00A33607"/>
    <w:rsid w:val="00A37C6C"/>
    <w:rsid w:val="00A44AFB"/>
    <w:rsid w:val="00A65239"/>
    <w:rsid w:val="00A73E15"/>
    <w:rsid w:val="00A832D6"/>
    <w:rsid w:val="00AA25E4"/>
    <w:rsid w:val="00AB466D"/>
    <w:rsid w:val="00AC15BC"/>
    <w:rsid w:val="00AC5F53"/>
    <w:rsid w:val="00B1647A"/>
    <w:rsid w:val="00B573C4"/>
    <w:rsid w:val="00B637FD"/>
    <w:rsid w:val="00B87814"/>
    <w:rsid w:val="00BA0684"/>
    <w:rsid w:val="00BB2595"/>
    <w:rsid w:val="00BE0C36"/>
    <w:rsid w:val="00BE27F9"/>
    <w:rsid w:val="00BE2EA4"/>
    <w:rsid w:val="00C15065"/>
    <w:rsid w:val="00C22A76"/>
    <w:rsid w:val="00C36955"/>
    <w:rsid w:val="00C555CC"/>
    <w:rsid w:val="00C73FF1"/>
    <w:rsid w:val="00CA3486"/>
    <w:rsid w:val="00CC0D7E"/>
    <w:rsid w:val="00CC74EE"/>
    <w:rsid w:val="00D04AFC"/>
    <w:rsid w:val="00D20CB0"/>
    <w:rsid w:val="00D26CB3"/>
    <w:rsid w:val="00D32B2A"/>
    <w:rsid w:val="00D7050E"/>
    <w:rsid w:val="00D72352"/>
    <w:rsid w:val="00DB2CAD"/>
    <w:rsid w:val="00DC270E"/>
    <w:rsid w:val="00DC28E2"/>
    <w:rsid w:val="00DD56CC"/>
    <w:rsid w:val="00E12442"/>
    <w:rsid w:val="00E47E51"/>
    <w:rsid w:val="00E641BD"/>
    <w:rsid w:val="00EA18FD"/>
    <w:rsid w:val="00EC6D55"/>
    <w:rsid w:val="00ED4D80"/>
    <w:rsid w:val="00F05993"/>
    <w:rsid w:val="00F100A9"/>
    <w:rsid w:val="00F1392C"/>
    <w:rsid w:val="00F233C9"/>
    <w:rsid w:val="00F343C2"/>
    <w:rsid w:val="00F6704B"/>
    <w:rsid w:val="00F81834"/>
    <w:rsid w:val="00F9628B"/>
    <w:rsid w:val="00F97263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AD9D"/>
  <w15:chartTrackingRefBased/>
  <w15:docId w15:val="{855BAD96-F893-45EE-A895-85A36D78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15912934.dotm</Template>
  <TotalTime>190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Bursey</dc:creator>
  <cp:keywords/>
  <dc:description/>
  <cp:lastModifiedBy>Jeffrey Bursey</cp:lastModifiedBy>
  <cp:revision>1</cp:revision>
  <dcterms:created xsi:type="dcterms:W3CDTF">2016-02-15T19:35:00Z</dcterms:created>
  <dcterms:modified xsi:type="dcterms:W3CDTF">2016-02-15T22:45:00Z</dcterms:modified>
</cp:coreProperties>
</file>